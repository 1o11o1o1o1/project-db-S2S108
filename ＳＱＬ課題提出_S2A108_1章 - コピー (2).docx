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221"/>
        <w:gridCol w:w="4254"/>
        <w:gridCol w:w="1553"/>
        <w:gridCol w:w="2146"/>
      </w:tblGrid>
      <w:tr w:rsidR="00291759" w14:paraId="405B2753" w14:textId="77777777" w:rsidTr="00786EA6"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8283CE" w14:textId="77777777" w:rsidR="00291759" w:rsidRPr="00291759" w:rsidRDefault="00291759" w:rsidP="00D9314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ＳＱＬ</w:t>
            </w:r>
            <w:r w:rsidRPr="00291759">
              <w:rPr>
                <w:rFonts w:hint="eastAsia"/>
                <w:b/>
                <w:sz w:val="28"/>
                <w:szCs w:val="28"/>
              </w:rPr>
              <w:t>課題提出</w:t>
            </w:r>
          </w:p>
        </w:tc>
        <w:tc>
          <w:tcPr>
            <w:tcW w:w="4361" w:type="dxa"/>
            <w:tcBorders>
              <w:top w:val="single" w:sz="12" w:space="0" w:color="auto"/>
            </w:tcBorders>
          </w:tcPr>
          <w:p w14:paraId="57072843" w14:textId="77777777" w:rsidR="00291759" w:rsidRDefault="00291759" w:rsidP="00291759">
            <w:pPr>
              <w:jc w:val="center"/>
            </w:pPr>
            <w:r>
              <w:rPr>
                <w:rFonts w:hint="eastAsia"/>
              </w:rPr>
              <w:t>課題内容</w:t>
            </w:r>
          </w:p>
        </w:tc>
        <w:tc>
          <w:tcPr>
            <w:tcW w:w="1579" w:type="dxa"/>
            <w:tcBorders>
              <w:top w:val="single" w:sz="12" w:space="0" w:color="auto"/>
            </w:tcBorders>
          </w:tcPr>
          <w:p w14:paraId="48A0758B" w14:textId="77777777" w:rsidR="00291759" w:rsidRDefault="00291759" w:rsidP="00291759">
            <w:pPr>
              <w:jc w:val="center"/>
            </w:pPr>
            <w:r>
              <w:rPr>
                <w:rFonts w:hint="eastAsia"/>
              </w:rPr>
              <w:t>クラス・番号</w:t>
            </w:r>
          </w:p>
        </w:tc>
        <w:tc>
          <w:tcPr>
            <w:tcW w:w="2194" w:type="dxa"/>
            <w:tcBorders>
              <w:top w:val="single" w:sz="12" w:space="0" w:color="auto"/>
              <w:right w:val="single" w:sz="12" w:space="0" w:color="auto"/>
            </w:tcBorders>
          </w:tcPr>
          <w:p w14:paraId="4ECA4237" w14:textId="77777777" w:rsidR="00291759" w:rsidRDefault="00291759" w:rsidP="00291759">
            <w:pPr>
              <w:jc w:val="center"/>
            </w:pPr>
            <w:r>
              <w:rPr>
                <w:rFonts w:hint="eastAsia"/>
              </w:rPr>
              <w:t>氏　　　名</w:t>
            </w:r>
          </w:p>
        </w:tc>
      </w:tr>
      <w:tr w:rsidR="00291759" w14:paraId="6C22AEB7" w14:textId="77777777" w:rsidTr="00786EA6">
        <w:tc>
          <w:tcPr>
            <w:tcW w:w="2268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40071D9" w14:textId="77777777" w:rsidR="00291759" w:rsidRDefault="00291759"/>
        </w:tc>
        <w:tc>
          <w:tcPr>
            <w:tcW w:w="4361" w:type="dxa"/>
            <w:tcBorders>
              <w:bottom w:val="single" w:sz="12" w:space="0" w:color="auto"/>
            </w:tcBorders>
          </w:tcPr>
          <w:p w14:paraId="201C4B61" w14:textId="77777777" w:rsidR="00291759" w:rsidRDefault="00786EA6">
            <w:r w:rsidRPr="00CB1C76">
              <w:rPr>
                <w:rFonts w:hint="eastAsia"/>
                <w:color w:val="FF0000"/>
              </w:rPr>
              <w:t xml:space="preserve">第　</w:t>
            </w:r>
            <w:r w:rsidR="002F73AE" w:rsidRPr="00CB1C76">
              <w:rPr>
                <w:rFonts w:hint="eastAsia"/>
                <w:color w:val="FF0000"/>
              </w:rPr>
              <w:t>２</w:t>
            </w:r>
            <w:r w:rsidR="00CB1C76" w:rsidRPr="00CB1C76">
              <w:rPr>
                <w:rFonts w:hint="eastAsia"/>
                <w:color w:val="FF0000"/>
              </w:rPr>
              <w:t>章　基本的なデータの検索</w:t>
            </w:r>
          </w:p>
        </w:tc>
        <w:tc>
          <w:tcPr>
            <w:tcW w:w="1579" w:type="dxa"/>
            <w:tcBorders>
              <w:bottom w:val="single" w:sz="12" w:space="0" w:color="auto"/>
            </w:tcBorders>
          </w:tcPr>
          <w:p w14:paraId="78848EE4" w14:textId="463234FD" w:rsidR="00291759" w:rsidRPr="00CB1C76" w:rsidRDefault="00AA37DA" w:rsidP="00AA37DA">
            <w:pPr>
              <w:jc w:val="center"/>
              <w:rPr>
                <w:color w:val="FF0000"/>
              </w:rPr>
            </w:pPr>
            <w:r w:rsidRPr="00B531BA">
              <w:rPr>
                <w:rFonts w:hint="eastAsia"/>
              </w:rPr>
              <w:t>Ｓ</w:t>
            </w:r>
            <w:r w:rsidR="00B531BA">
              <w:rPr>
                <w:rFonts w:hint="eastAsia"/>
              </w:rPr>
              <w:t>2</w:t>
            </w:r>
            <w:r w:rsidRPr="00B531BA">
              <w:rPr>
                <w:rFonts w:hint="eastAsia"/>
              </w:rPr>
              <w:t>Ａ</w:t>
            </w:r>
            <w:r w:rsidR="00B531BA">
              <w:rPr>
                <w:rFonts w:hint="eastAsia"/>
              </w:rPr>
              <w:t>10</w:t>
            </w:r>
            <w:r w:rsidR="00B531BA">
              <w:t>8</w:t>
            </w:r>
          </w:p>
        </w:tc>
        <w:tc>
          <w:tcPr>
            <w:tcW w:w="2194" w:type="dxa"/>
            <w:tcBorders>
              <w:bottom w:val="single" w:sz="12" w:space="0" w:color="auto"/>
              <w:right w:val="single" w:sz="12" w:space="0" w:color="auto"/>
            </w:tcBorders>
          </w:tcPr>
          <w:p w14:paraId="106ACC0C" w14:textId="7FFF0540" w:rsidR="00291759" w:rsidRPr="00B531BA" w:rsidRDefault="00B531BA" w:rsidP="00AA37DA">
            <w:pPr>
              <w:jc w:val="center"/>
            </w:pPr>
            <w:r>
              <w:rPr>
                <w:rFonts w:hint="eastAsia"/>
              </w:rPr>
              <w:t>岡部和真</w:t>
            </w:r>
          </w:p>
        </w:tc>
      </w:tr>
    </w:tbl>
    <w:p w14:paraId="099591D4" w14:textId="77777777" w:rsidR="00910445" w:rsidRDefault="00910445"/>
    <w:p w14:paraId="4A08227E" w14:textId="0A0CC409" w:rsidR="004C5CD4" w:rsidRDefault="004C5CD4"/>
    <w:p w14:paraId="3520299F" w14:textId="77777777" w:rsidR="004C5CD4" w:rsidRDefault="004C5CD4"/>
    <w:p w14:paraId="2DE9772E" w14:textId="77777777" w:rsidR="004C5CD4" w:rsidRDefault="004C5CD4"/>
    <w:p w14:paraId="708DDEF3" w14:textId="77777777" w:rsidR="004C5CD4" w:rsidRDefault="004C5CD4"/>
    <w:p w14:paraId="0DAEF5CF" w14:textId="0A5D4901" w:rsidR="002F73AE" w:rsidRPr="00CB1C76" w:rsidRDefault="002F73AE" w:rsidP="00B531BA">
      <w:pPr>
        <w:rPr>
          <w:rFonts w:ascii="Courier New" w:hAnsi="Courier New" w:cs="Courier New"/>
          <w:color w:val="FF0000"/>
        </w:rPr>
      </w:pPr>
    </w:p>
    <w:p w14:paraId="0C18BE79" w14:textId="3D52D460" w:rsidR="00CB1C76" w:rsidRDefault="00CB1C76" w:rsidP="00CB1C76">
      <w:pPr>
        <w:rPr>
          <w:rFonts w:ascii="Courier New" w:cs="Courier New"/>
        </w:rPr>
      </w:pPr>
    </w:p>
    <w:p w14:paraId="2C4FEB3F" w14:textId="5C652AEC" w:rsidR="00291759" w:rsidRDefault="00B531BA" w:rsidP="002F73AE">
      <w:r w:rsidRPr="00B531BA">
        <w:rPr>
          <w:noProof/>
        </w:rPr>
        <w:drawing>
          <wp:inline distT="0" distB="0" distL="0" distR="0" wp14:anchorId="302C78FA" wp14:editId="3529CF1C">
            <wp:extent cx="6454699" cy="5829805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759" w:rsidSect="00C9401D">
      <w:footerReference w:type="default" r:id="rId8"/>
      <w:pgSz w:w="11906" w:h="16838" w:code="9"/>
      <w:pgMar w:top="1247" w:right="851" w:bottom="1247" w:left="851" w:header="851" w:footer="992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683B" w14:textId="77777777" w:rsidR="00027F25" w:rsidRDefault="00027F25">
      <w:r>
        <w:separator/>
      </w:r>
    </w:p>
  </w:endnote>
  <w:endnote w:type="continuationSeparator" w:id="0">
    <w:p w14:paraId="57DDE6C2" w14:textId="77777777" w:rsidR="00027F25" w:rsidRDefault="0002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9BDB" w14:textId="77777777" w:rsidR="00893BAF" w:rsidRPr="00C9401D" w:rsidRDefault="00893BAF" w:rsidP="00C9401D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D62EF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D62EF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DE0E" w14:textId="77777777" w:rsidR="00027F25" w:rsidRDefault="00027F25">
      <w:r>
        <w:separator/>
      </w:r>
    </w:p>
  </w:footnote>
  <w:footnote w:type="continuationSeparator" w:id="0">
    <w:p w14:paraId="698005E5" w14:textId="77777777" w:rsidR="00027F25" w:rsidRDefault="0002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F9"/>
    <w:multiLevelType w:val="hybridMultilevel"/>
    <w:tmpl w:val="3C748C3C"/>
    <w:lvl w:ilvl="0" w:tplc="0EA2AB4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E4BC30">
      <w:start w:val="1"/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8F339B7"/>
    <w:multiLevelType w:val="hybridMultilevel"/>
    <w:tmpl w:val="E2544CE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AE"/>
    <w:rsid w:val="00014A29"/>
    <w:rsid w:val="00026261"/>
    <w:rsid w:val="00027F25"/>
    <w:rsid w:val="0004195C"/>
    <w:rsid w:val="00047B4D"/>
    <w:rsid w:val="000727F0"/>
    <w:rsid w:val="00082F92"/>
    <w:rsid w:val="000A3251"/>
    <w:rsid w:val="000A55FC"/>
    <w:rsid w:val="000B7D69"/>
    <w:rsid w:val="000C28DF"/>
    <w:rsid w:val="000F181C"/>
    <w:rsid w:val="000F43B4"/>
    <w:rsid w:val="00122861"/>
    <w:rsid w:val="00124F5F"/>
    <w:rsid w:val="0014460E"/>
    <w:rsid w:val="001563EB"/>
    <w:rsid w:val="00165F1B"/>
    <w:rsid w:val="00173BDD"/>
    <w:rsid w:val="001B5F7E"/>
    <w:rsid w:val="001C7B90"/>
    <w:rsid w:val="0021314E"/>
    <w:rsid w:val="0021681A"/>
    <w:rsid w:val="00216D8E"/>
    <w:rsid w:val="002224B4"/>
    <w:rsid w:val="00224679"/>
    <w:rsid w:val="00256AEA"/>
    <w:rsid w:val="00281AF8"/>
    <w:rsid w:val="00285341"/>
    <w:rsid w:val="00291759"/>
    <w:rsid w:val="002C26CE"/>
    <w:rsid w:val="002F0D5E"/>
    <w:rsid w:val="002F73AE"/>
    <w:rsid w:val="00316DBE"/>
    <w:rsid w:val="003175DB"/>
    <w:rsid w:val="0032563A"/>
    <w:rsid w:val="00331D32"/>
    <w:rsid w:val="00355472"/>
    <w:rsid w:val="0039127F"/>
    <w:rsid w:val="003B30CD"/>
    <w:rsid w:val="003D135D"/>
    <w:rsid w:val="003E1AF2"/>
    <w:rsid w:val="00413475"/>
    <w:rsid w:val="0044295F"/>
    <w:rsid w:val="0045053B"/>
    <w:rsid w:val="0045632D"/>
    <w:rsid w:val="004B08E7"/>
    <w:rsid w:val="004B14E2"/>
    <w:rsid w:val="004C5CD4"/>
    <w:rsid w:val="004D1A6E"/>
    <w:rsid w:val="004D1E18"/>
    <w:rsid w:val="004D329D"/>
    <w:rsid w:val="004E4000"/>
    <w:rsid w:val="005203BC"/>
    <w:rsid w:val="00552183"/>
    <w:rsid w:val="00597039"/>
    <w:rsid w:val="005A7D82"/>
    <w:rsid w:val="006068D0"/>
    <w:rsid w:val="006222C0"/>
    <w:rsid w:val="00641143"/>
    <w:rsid w:val="00663814"/>
    <w:rsid w:val="006F410C"/>
    <w:rsid w:val="00716C08"/>
    <w:rsid w:val="00720AE8"/>
    <w:rsid w:val="007438DA"/>
    <w:rsid w:val="00786EA6"/>
    <w:rsid w:val="007B7DEA"/>
    <w:rsid w:val="007C74DE"/>
    <w:rsid w:val="007D4A1D"/>
    <w:rsid w:val="0083753B"/>
    <w:rsid w:val="00843DAB"/>
    <w:rsid w:val="008861F0"/>
    <w:rsid w:val="00891F6D"/>
    <w:rsid w:val="00893BAF"/>
    <w:rsid w:val="00897EF3"/>
    <w:rsid w:val="008A0264"/>
    <w:rsid w:val="008E5CEC"/>
    <w:rsid w:val="008E6C83"/>
    <w:rsid w:val="008E74B0"/>
    <w:rsid w:val="00903960"/>
    <w:rsid w:val="00910445"/>
    <w:rsid w:val="00924061"/>
    <w:rsid w:val="00956865"/>
    <w:rsid w:val="00975FCA"/>
    <w:rsid w:val="00977B82"/>
    <w:rsid w:val="00994816"/>
    <w:rsid w:val="009B315D"/>
    <w:rsid w:val="00A13839"/>
    <w:rsid w:val="00A202D0"/>
    <w:rsid w:val="00A22867"/>
    <w:rsid w:val="00A30F0C"/>
    <w:rsid w:val="00A566E0"/>
    <w:rsid w:val="00A626CA"/>
    <w:rsid w:val="00AA3078"/>
    <w:rsid w:val="00AA37DA"/>
    <w:rsid w:val="00AA60DA"/>
    <w:rsid w:val="00AB3161"/>
    <w:rsid w:val="00B116E2"/>
    <w:rsid w:val="00B21C76"/>
    <w:rsid w:val="00B307A2"/>
    <w:rsid w:val="00B33A3D"/>
    <w:rsid w:val="00B531BA"/>
    <w:rsid w:val="00B611E2"/>
    <w:rsid w:val="00B641DF"/>
    <w:rsid w:val="00BB7D56"/>
    <w:rsid w:val="00BD62EF"/>
    <w:rsid w:val="00C2067E"/>
    <w:rsid w:val="00C9401D"/>
    <w:rsid w:val="00C96980"/>
    <w:rsid w:val="00CA48B6"/>
    <w:rsid w:val="00CB1C76"/>
    <w:rsid w:val="00CB6926"/>
    <w:rsid w:val="00CC6BCC"/>
    <w:rsid w:val="00CE1D6A"/>
    <w:rsid w:val="00CF6DD8"/>
    <w:rsid w:val="00D024E5"/>
    <w:rsid w:val="00D4769F"/>
    <w:rsid w:val="00D7104C"/>
    <w:rsid w:val="00D718CC"/>
    <w:rsid w:val="00D93148"/>
    <w:rsid w:val="00D96742"/>
    <w:rsid w:val="00DB7408"/>
    <w:rsid w:val="00DF2C97"/>
    <w:rsid w:val="00DF4F4D"/>
    <w:rsid w:val="00DF606B"/>
    <w:rsid w:val="00E12BED"/>
    <w:rsid w:val="00E212CD"/>
    <w:rsid w:val="00E5217F"/>
    <w:rsid w:val="00E63F11"/>
    <w:rsid w:val="00E97F6E"/>
    <w:rsid w:val="00EA7792"/>
    <w:rsid w:val="00EB3FC9"/>
    <w:rsid w:val="00EC01F9"/>
    <w:rsid w:val="00EE2FDB"/>
    <w:rsid w:val="00EE4EF4"/>
    <w:rsid w:val="00EF5BD0"/>
    <w:rsid w:val="00F4227B"/>
    <w:rsid w:val="00F458F0"/>
    <w:rsid w:val="00F56320"/>
    <w:rsid w:val="00F7445D"/>
    <w:rsid w:val="00FA435A"/>
    <w:rsid w:val="00FB298B"/>
    <w:rsid w:val="00FB77BC"/>
    <w:rsid w:val="00FC3916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6F77C0"/>
  <w15:docId w15:val="{F88F3612-7B69-4D4E-9535-25041ACD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401D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9401D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C9401D"/>
  </w:style>
  <w:style w:type="table" w:styleId="a6">
    <w:name w:val="Table Grid"/>
    <w:basedOn w:val="a1"/>
    <w:rsid w:val="00C940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786E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786EA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QL\&#28436;&#32722;&#35506;&#38988;&#25552;&#20986;(S2AXXX)_&#12469;&#12531;&#12503;&#12523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演習課題提出(S2AXXX)_サンプル.dotx</Template>
  <TotalTime>35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ＳＱＬ課題提出</vt:lpstr>
      <vt:lpstr>ＳＱＬ課題提出</vt:lpstr>
    </vt:vector>
  </TitlesOfParts>
  <Company>HCS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ＳＱＬ課題提出</dc:title>
  <dc:creator>佐藤 拓幸</dc:creator>
  <cp:lastModifiedBy>岡部　和真</cp:lastModifiedBy>
  <cp:revision>10</cp:revision>
  <cp:lastPrinted>2024-04-24T04:38:00Z</cp:lastPrinted>
  <dcterms:created xsi:type="dcterms:W3CDTF">2017-04-25T00:39:00Z</dcterms:created>
  <dcterms:modified xsi:type="dcterms:W3CDTF">2024-04-24T04:56:00Z</dcterms:modified>
</cp:coreProperties>
</file>